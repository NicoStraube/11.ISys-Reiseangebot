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EDA0" w14:textId="77777777" w:rsidR="00000000" w:rsidRDefault="000C1E42">
      <w:pPr>
        <w:rPr>
          <w:b/>
          <w:bCs/>
          <w:sz w:val="24"/>
        </w:rPr>
      </w:pPr>
    </w:p>
    <w:p w14:paraId="109BF4FC" w14:textId="77777777" w:rsidR="00000000" w:rsidRDefault="000C1E42">
      <w:pPr>
        <w:rPr>
          <w:b/>
          <w:bCs/>
          <w:sz w:val="24"/>
        </w:rPr>
      </w:pPr>
      <w:r>
        <w:rPr>
          <w:b/>
          <w:bCs/>
          <w:sz w:val="24"/>
        </w:rPr>
        <w:t>Aufgabenstellung:</w:t>
      </w:r>
    </w:p>
    <w:p w14:paraId="4A122390" w14:textId="77777777" w:rsidR="00000000" w:rsidRDefault="000C1E42">
      <w:pPr>
        <w:rPr>
          <w:sz w:val="24"/>
        </w:rPr>
      </w:pPr>
      <w:bookmarkStart w:id="0" w:name="_GoBack"/>
    </w:p>
    <w:bookmarkEnd w:id="0"/>
    <w:p w14:paraId="34EB381C" w14:textId="77777777" w:rsidR="00000000" w:rsidRDefault="000C1E42">
      <w:pPr>
        <w:rPr>
          <w:sz w:val="24"/>
        </w:rPr>
      </w:pPr>
      <w:r>
        <w:rPr>
          <w:sz w:val="24"/>
        </w:rPr>
        <w:t xml:space="preserve">Erstellen Sie eine Software zur Berechnung von Reiseangeboten für Städtereisen. </w:t>
      </w:r>
    </w:p>
    <w:p w14:paraId="3ED45A1F" w14:textId="77777777" w:rsidR="00000000" w:rsidRDefault="000C1E42">
      <w:pPr>
        <w:rPr>
          <w:sz w:val="24"/>
        </w:rPr>
      </w:pPr>
      <w:r>
        <w:rPr>
          <w:sz w:val="24"/>
        </w:rPr>
        <w:t>Es sollen folgende Daten eingearbeitet werden</w:t>
      </w:r>
    </w:p>
    <w:p w14:paraId="739229D4" w14:textId="77777777" w:rsidR="00000000" w:rsidRDefault="000C1E42">
      <w:pPr>
        <w:rPr>
          <w:sz w:val="24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962"/>
        <w:gridCol w:w="2434"/>
      </w:tblGrid>
      <w:tr w:rsidR="00000000" w14:paraId="5804AA05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FFCC00"/>
          </w:tcPr>
          <w:p w14:paraId="495BB0A9" w14:textId="77777777" w:rsidR="00000000" w:rsidRDefault="000C1E42">
            <w:pPr>
              <w:rPr>
                <w:sz w:val="24"/>
              </w:rPr>
            </w:pPr>
            <w:r>
              <w:rPr>
                <w:sz w:val="24"/>
              </w:rPr>
              <w:t>Reiseziel</w:t>
            </w:r>
          </w:p>
        </w:tc>
        <w:tc>
          <w:tcPr>
            <w:tcW w:w="1962" w:type="dxa"/>
            <w:shd w:val="clear" w:color="auto" w:fill="FFCC00"/>
          </w:tcPr>
          <w:p w14:paraId="5D952CF8" w14:textId="77777777" w:rsidR="00000000" w:rsidRDefault="000C1E42">
            <w:pPr>
              <w:rPr>
                <w:sz w:val="24"/>
              </w:rPr>
            </w:pPr>
            <w:r>
              <w:rPr>
                <w:sz w:val="24"/>
              </w:rPr>
              <w:t>Preis/Person/Tag</w:t>
            </w:r>
          </w:p>
        </w:tc>
        <w:tc>
          <w:tcPr>
            <w:tcW w:w="2434" w:type="dxa"/>
            <w:shd w:val="clear" w:color="auto" w:fill="FFCC00"/>
          </w:tcPr>
          <w:p w14:paraId="3EEAFD50" w14:textId="77777777" w:rsidR="00000000" w:rsidRDefault="000C1E42">
            <w:pPr>
              <w:pStyle w:val="berschrift1"/>
            </w:pPr>
            <w:r>
              <w:t>Halbpensionszuschlag</w:t>
            </w:r>
          </w:p>
        </w:tc>
      </w:tr>
      <w:tr w:rsidR="00000000" w14:paraId="6E55438A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14:paraId="45FB785A" w14:textId="77777777" w:rsidR="00000000" w:rsidRDefault="000C1E42">
            <w:pPr>
              <w:rPr>
                <w:sz w:val="24"/>
              </w:rPr>
            </w:pPr>
            <w:r>
              <w:rPr>
                <w:sz w:val="24"/>
              </w:rPr>
              <w:t>Wien</w:t>
            </w:r>
          </w:p>
        </w:tc>
        <w:tc>
          <w:tcPr>
            <w:tcW w:w="1962" w:type="dxa"/>
          </w:tcPr>
          <w:p w14:paraId="5B44FC2C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123.- €</w:t>
            </w:r>
          </w:p>
        </w:tc>
        <w:tc>
          <w:tcPr>
            <w:tcW w:w="2434" w:type="dxa"/>
          </w:tcPr>
          <w:p w14:paraId="008AF7E9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15.- €</w:t>
            </w:r>
          </w:p>
        </w:tc>
      </w:tr>
      <w:tr w:rsidR="00000000" w14:paraId="07A6F2E7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14:paraId="580CF12E" w14:textId="77777777" w:rsidR="00000000" w:rsidRDefault="000C1E42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Prag</w:t>
            </w:r>
            <w:proofErr w:type="gramEnd"/>
          </w:p>
        </w:tc>
        <w:tc>
          <w:tcPr>
            <w:tcW w:w="1962" w:type="dxa"/>
          </w:tcPr>
          <w:p w14:paraId="038D543F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99.- €</w:t>
            </w:r>
          </w:p>
        </w:tc>
        <w:tc>
          <w:tcPr>
            <w:tcW w:w="2434" w:type="dxa"/>
          </w:tcPr>
          <w:p w14:paraId="5FE5A2E4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12.- €</w:t>
            </w:r>
          </w:p>
        </w:tc>
      </w:tr>
      <w:tr w:rsidR="00000000" w14:paraId="33AA0AEF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14:paraId="2AC134E0" w14:textId="77777777" w:rsidR="00000000" w:rsidRDefault="000C1E42">
            <w:pPr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962" w:type="dxa"/>
          </w:tcPr>
          <w:p w14:paraId="51164E9D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186.- €</w:t>
            </w:r>
          </w:p>
        </w:tc>
        <w:tc>
          <w:tcPr>
            <w:tcW w:w="2434" w:type="dxa"/>
          </w:tcPr>
          <w:p w14:paraId="5FD2C3AF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z w:val="24"/>
              </w:rPr>
              <w:t>- €</w:t>
            </w:r>
          </w:p>
        </w:tc>
      </w:tr>
      <w:tr w:rsidR="00000000" w14:paraId="5A4A7361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14:paraId="1D723E0E" w14:textId="77777777" w:rsidR="00000000" w:rsidRDefault="000C1E42">
            <w:pPr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  <w:tc>
          <w:tcPr>
            <w:tcW w:w="1962" w:type="dxa"/>
          </w:tcPr>
          <w:p w14:paraId="42C360A6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152.- €</w:t>
            </w:r>
          </w:p>
        </w:tc>
        <w:tc>
          <w:tcPr>
            <w:tcW w:w="2434" w:type="dxa"/>
          </w:tcPr>
          <w:p w14:paraId="5C5F97AB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15.- €</w:t>
            </w:r>
          </w:p>
        </w:tc>
      </w:tr>
      <w:tr w:rsidR="00000000" w14:paraId="6C0B1537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14:paraId="75393E88" w14:textId="77777777" w:rsidR="00000000" w:rsidRDefault="000C1E42">
            <w:pPr>
              <w:rPr>
                <w:sz w:val="24"/>
              </w:rPr>
            </w:pPr>
            <w:r>
              <w:rPr>
                <w:sz w:val="24"/>
              </w:rPr>
              <w:t>Madrid</w:t>
            </w:r>
          </w:p>
        </w:tc>
        <w:tc>
          <w:tcPr>
            <w:tcW w:w="1962" w:type="dxa"/>
          </w:tcPr>
          <w:p w14:paraId="3020CFA2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134.- €</w:t>
            </w:r>
          </w:p>
        </w:tc>
        <w:tc>
          <w:tcPr>
            <w:tcW w:w="2434" w:type="dxa"/>
          </w:tcPr>
          <w:p w14:paraId="75CA46CD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15.- €</w:t>
            </w:r>
          </w:p>
        </w:tc>
      </w:tr>
      <w:tr w:rsidR="00000000" w14:paraId="229990A5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14:paraId="0039CACE" w14:textId="77777777" w:rsidR="00000000" w:rsidRDefault="000C1E42">
            <w:pPr>
              <w:rPr>
                <w:sz w:val="24"/>
              </w:rPr>
            </w:pPr>
            <w:r>
              <w:rPr>
                <w:sz w:val="24"/>
              </w:rPr>
              <w:t>Rom</w:t>
            </w:r>
          </w:p>
        </w:tc>
        <w:tc>
          <w:tcPr>
            <w:tcW w:w="1962" w:type="dxa"/>
          </w:tcPr>
          <w:p w14:paraId="442602FF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132.- €</w:t>
            </w:r>
          </w:p>
        </w:tc>
        <w:tc>
          <w:tcPr>
            <w:tcW w:w="2434" w:type="dxa"/>
          </w:tcPr>
          <w:p w14:paraId="014DD964" w14:textId="77777777" w:rsidR="00000000" w:rsidRDefault="000C1E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15.- €</w:t>
            </w:r>
          </w:p>
        </w:tc>
      </w:tr>
    </w:tbl>
    <w:p w14:paraId="784ED013" w14:textId="77777777" w:rsidR="00000000" w:rsidRDefault="000C1E42">
      <w:pPr>
        <w:rPr>
          <w:sz w:val="24"/>
        </w:rPr>
      </w:pPr>
    </w:p>
    <w:p w14:paraId="02914ED9" w14:textId="77777777" w:rsidR="00000000" w:rsidRDefault="000C1E42">
      <w:pPr>
        <w:rPr>
          <w:sz w:val="24"/>
        </w:rPr>
      </w:pPr>
      <w:r>
        <w:rPr>
          <w:sz w:val="24"/>
        </w:rPr>
        <w:t>Nach Auswahl des Reisezieles soll automatisch der Preis/Person/Tag und bei Anwahl der Halbpension der Zuschlag in den entsprechenden Feldern angegeben werden</w:t>
      </w:r>
    </w:p>
    <w:p w14:paraId="1B8A7FED" w14:textId="77777777" w:rsidR="00000000" w:rsidRDefault="000C1E42">
      <w:pPr>
        <w:rPr>
          <w:sz w:val="24"/>
        </w:rPr>
      </w:pPr>
    </w:p>
    <w:p w14:paraId="2B5A5735" w14:textId="5B575847" w:rsidR="00000000" w:rsidRDefault="000C1E4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41F3748" wp14:editId="2923BEB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3810000" cy="3324225"/>
            <wp:effectExtent l="0" t="0" r="0" b="0"/>
            <wp:wrapTight wrapText="bothSides">
              <wp:wrapPolygon edited="0">
                <wp:start x="0" y="0"/>
                <wp:lineTo x="0" y="21538"/>
                <wp:lineTo x="21492" y="21538"/>
                <wp:lineTo x="21492" y="0"/>
                <wp:lineTo x="0" y="0"/>
              </wp:wrapPolygon>
            </wp:wrapTight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047E6" w14:textId="77777777" w:rsidR="00000000" w:rsidRDefault="000C1E42">
      <w:pPr>
        <w:rPr>
          <w:sz w:val="24"/>
        </w:rPr>
      </w:pPr>
    </w:p>
    <w:p w14:paraId="28630C83" w14:textId="77777777" w:rsidR="00000000" w:rsidRDefault="000C1E42">
      <w:pPr>
        <w:rPr>
          <w:sz w:val="24"/>
        </w:rPr>
      </w:pPr>
      <w:r>
        <w:rPr>
          <w:sz w:val="24"/>
        </w:rPr>
        <w:t>Es gilt folgende Rabatt</w:t>
      </w:r>
      <w:r>
        <w:rPr>
          <w:sz w:val="24"/>
        </w:rPr>
        <w:t>staffel:</w:t>
      </w:r>
    </w:p>
    <w:p w14:paraId="7AE3BBC7" w14:textId="77777777" w:rsidR="00000000" w:rsidRDefault="000C1E42">
      <w:pPr>
        <w:rPr>
          <w:sz w:val="24"/>
        </w:rPr>
      </w:pPr>
    </w:p>
    <w:p w14:paraId="0DA7B85C" w14:textId="77777777" w:rsidR="00000000" w:rsidRDefault="000C1E42">
      <w:pPr>
        <w:rPr>
          <w:sz w:val="24"/>
        </w:rPr>
      </w:pPr>
      <w:r>
        <w:rPr>
          <w:sz w:val="24"/>
        </w:rPr>
        <w:t xml:space="preserve">Reisepreis &gt;400.- €   </w:t>
      </w:r>
      <w:r>
        <w:rPr>
          <w:noProof/>
          <w:sz w:val="24"/>
        </w:rPr>
        <w:sym w:font="Wingdings" w:char="F0E8"/>
      </w:r>
      <w:r>
        <w:rPr>
          <w:sz w:val="24"/>
        </w:rPr>
        <w:t xml:space="preserve"> 3 %</w:t>
      </w:r>
    </w:p>
    <w:p w14:paraId="765846A9" w14:textId="77777777" w:rsidR="00000000" w:rsidRDefault="000C1E42">
      <w:pPr>
        <w:rPr>
          <w:sz w:val="24"/>
        </w:rPr>
      </w:pPr>
      <w:r>
        <w:rPr>
          <w:sz w:val="24"/>
        </w:rPr>
        <w:t xml:space="preserve">Reisepreis &gt;600.- €   </w:t>
      </w:r>
      <w:r>
        <w:rPr>
          <w:noProof/>
          <w:sz w:val="24"/>
        </w:rPr>
        <w:sym w:font="Wingdings" w:char="F0E8"/>
      </w:r>
      <w:r>
        <w:rPr>
          <w:sz w:val="24"/>
        </w:rPr>
        <w:t xml:space="preserve"> 5 %</w:t>
      </w:r>
    </w:p>
    <w:p w14:paraId="339BA5CD" w14:textId="77777777" w:rsidR="00000000" w:rsidRDefault="000C1E42">
      <w:pPr>
        <w:rPr>
          <w:sz w:val="24"/>
        </w:rPr>
      </w:pPr>
      <w:r>
        <w:rPr>
          <w:sz w:val="24"/>
        </w:rPr>
        <w:t xml:space="preserve">Reisepreis &gt;800.- €   </w:t>
      </w:r>
      <w:r>
        <w:rPr>
          <w:noProof/>
          <w:sz w:val="24"/>
        </w:rPr>
        <w:sym w:font="Wingdings" w:char="F0E8"/>
      </w:r>
      <w:r>
        <w:rPr>
          <w:sz w:val="24"/>
        </w:rPr>
        <w:t xml:space="preserve"> 7 %</w:t>
      </w:r>
    </w:p>
    <w:p w14:paraId="75346C3B" w14:textId="77777777" w:rsidR="00000000" w:rsidRDefault="000C1E42">
      <w:pPr>
        <w:rPr>
          <w:sz w:val="24"/>
        </w:rPr>
      </w:pPr>
      <w:r>
        <w:rPr>
          <w:sz w:val="24"/>
        </w:rPr>
        <w:t xml:space="preserve">Reisepreis &gt;1000.- € </w:t>
      </w:r>
      <w:r>
        <w:rPr>
          <w:noProof/>
          <w:sz w:val="24"/>
        </w:rPr>
        <w:sym w:font="Wingdings" w:char="F0E8"/>
      </w:r>
      <w:r>
        <w:rPr>
          <w:sz w:val="24"/>
        </w:rPr>
        <w:t xml:space="preserve"> 9 %</w:t>
      </w:r>
    </w:p>
    <w:p w14:paraId="77290D90" w14:textId="77777777" w:rsidR="00000000" w:rsidRDefault="000C1E42">
      <w:pPr>
        <w:rPr>
          <w:sz w:val="24"/>
        </w:rPr>
      </w:pPr>
    </w:p>
    <w:p w14:paraId="7CFA5082" w14:textId="77777777" w:rsidR="00000000" w:rsidRDefault="000C1E42">
      <w:pPr>
        <w:rPr>
          <w:sz w:val="24"/>
        </w:rPr>
      </w:pPr>
    </w:p>
    <w:p w14:paraId="29EF8D87" w14:textId="77777777" w:rsidR="00000000" w:rsidRDefault="000C1E42">
      <w:pPr>
        <w:rPr>
          <w:sz w:val="24"/>
        </w:rPr>
      </w:pPr>
    </w:p>
    <w:p w14:paraId="66154916" w14:textId="77777777" w:rsidR="00000000" w:rsidRDefault="000C1E42">
      <w:pPr>
        <w:rPr>
          <w:sz w:val="24"/>
        </w:rPr>
      </w:pPr>
    </w:p>
    <w:p w14:paraId="59A1B10D" w14:textId="77777777" w:rsidR="00000000" w:rsidRDefault="000C1E42">
      <w:pPr>
        <w:rPr>
          <w:sz w:val="24"/>
        </w:rPr>
      </w:pPr>
    </w:p>
    <w:p w14:paraId="2B121451" w14:textId="77777777" w:rsidR="00000000" w:rsidRDefault="000C1E42">
      <w:pPr>
        <w:rPr>
          <w:sz w:val="24"/>
        </w:rPr>
      </w:pPr>
    </w:p>
    <w:p w14:paraId="6FA24409" w14:textId="77777777" w:rsidR="00000000" w:rsidRDefault="000C1E42">
      <w:pPr>
        <w:rPr>
          <w:sz w:val="24"/>
        </w:rPr>
      </w:pPr>
    </w:p>
    <w:p w14:paraId="3F18FA97" w14:textId="77777777" w:rsidR="00000000" w:rsidRDefault="000C1E42">
      <w:pPr>
        <w:rPr>
          <w:sz w:val="24"/>
        </w:rPr>
      </w:pPr>
    </w:p>
    <w:p w14:paraId="3C524D4B" w14:textId="77777777" w:rsidR="00000000" w:rsidRDefault="000C1E42">
      <w:pPr>
        <w:rPr>
          <w:sz w:val="24"/>
        </w:rPr>
      </w:pPr>
    </w:p>
    <w:p w14:paraId="3C6C194D" w14:textId="77777777" w:rsidR="00000000" w:rsidRDefault="000C1E42">
      <w:pPr>
        <w:rPr>
          <w:sz w:val="24"/>
        </w:rPr>
      </w:pPr>
    </w:p>
    <w:p w14:paraId="1A137DC2" w14:textId="77777777" w:rsidR="00000000" w:rsidRDefault="000C1E42">
      <w:pPr>
        <w:rPr>
          <w:sz w:val="24"/>
        </w:rPr>
      </w:pPr>
    </w:p>
    <w:p w14:paraId="78CC4CB2" w14:textId="77777777" w:rsidR="00000000" w:rsidRDefault="000C1E42">
      <w:pPr>
        <w:rPr>
          <w:sz w:val="24"/>
        </w:rPr>
      </w:pPr>
    </w:p>
    <w:p w14:paraId="50A744F8" w14:textId="77777777" w:rsidR="00000000" w:rsidRDefault="000C1E42">
      <w:pPr>
        <w:rPr>
          <w:sz w:val="24"/>
        </w:rPr>
      </w:pPr>
    </w:p>
    <w:p w14:paraId="3C0DC51F" w14:textId="77777777" w:rsidR="00000000" w:rsidRDefault="000C1E42">
      <w:pPr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>Achtung: Eingabefehler sind abzufangen!</w:t>
      </w:r>
    </w:p>
    <w:p w14:paraId="775006BB" w14:textId="77777777" w:rsidR="00000000" w:rsidRDefault="000C1E42">
      <w:pPr>
        <w:rPr>
          <w:sz w:val="24"/>
        </w:rPr>
      </w:pPr>
    </w:p>
    <w:sectPr w:rsidR="00000000">
      <w:headerReference w:type="default" r:id="rId8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ABEFF" w14:textId="77777777" w:rsidR="00000000" w:rsidRDefault="000C1E42">
      <w:r>
        <w:separator/>
      </w:r>
    </w:p>
  </w:endnote>
  <w:endnote w:type="continuationSeparator" w:id="0">
    <w:p w14:paraId="364A33FC" w14:textId="77777777" w:rsidR="00000000" w:rsidRDefault="000C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8AF08" w14:textId="77777777" w:rsidR="00000000" w:rsidRDefault="000C1E42">
      <w:r>
        <w:separator/>
      </w:r>
    </w:p>
  </w:footnote>
  <w:footnote w:type="continuationSeparator" w:id="0">
    <w:p w14:paraId="71292AB0" w14:textId="77777777" w:rsidR="00000000" w:rsidRDefault="000C1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EB244" w14:textId="77777777" w:rsidR="00000000" w:rsidRDefault="000C1E42">
    <w:pPr>
      <w:framePr w:w="4414" w:h="721" w:hSpace="141" w:wrap="around" w:vAnchor="page" w:hAnchor="page" w:x="4252" w:y="725"/>
    </w:pPr>
    <w:r>
      <w:rPr>
        <w:sz w:val="36"/>
      </w:rPr>
      <w:t>Reiseangebot</w:t>
    </w:r>
  </w:p>
  <w:p w14:paraId="18C9D2BE" w14:textId="7CF3DCAE" w:rsidR="00000000" w:rsidRDefault="000C1E42">
    <w:pPr>
      <w:pStyle w:val="Kopfzeile"/>
    </w:pPr>
    <w:r>
      <w:t>BSZ Meißen Radebeul</w:t>
    </w:r>
    <w:r>
      <w:tab/>
    </w:r>
    <w:r>
      <w:tab/>
    </w:r>
  </w:p>
  <w:p w14:paraId="11A67634" w14:textId="77777777" w:rsidR="00000000" w:rsidRDefault="000C1E42">
    <w:pPr>
      <w:pStyle w:val="Kopfzeile"/>
    </w:pPr>
    <w:r>
      <w:t>Lehrgebiet Programmierung</w:t>
    </w:r>
  </w:p>
  <w:p w14:paraId="3A115EB1" w14:textId="77777777" w:rsidR="00000000" w:rsidRDefault="000C1E42">
    <w:pPr>
      <w:pStyle w:val="Kopfzeile"/>
      <w:pBdr>
        <w:bottom w:val="dashed" w:sz="12" w:space="1" w:color="808080"/>
      </w:pBdr>
    </w:pPr>
    <w:r>
      <w:tab/>
    </w:r>
    <w:r>
      <w:tab/>
    </w:r>
  </w:p>
  <w:p w14:paraId="476A6FD0" w14:textId="77777777" w:rsidR="00000000" w:rsidRDefault="000C1E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F2F20"/>
    <w:multiLevelType w:val="hybridMultilevel"/>
    <w:tmpl w:val="59A688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42"/>
    <w:rsid w:val="000C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9899A47"/>
  <w15:chartTrackingRefBased/>
  <w15:docId w15:val="{A4AF59F9-8CB5-4AA1-AA1F-D7E7BB66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BSZ%20Mei&#223;en%20Powerpoin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BSZ Meißen Powerpoint.dot</Template>
  <TotalTime>0</TotalTime>
  <Pages>1</Pages>
  <Words>103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Aufgabenstellung 1 :</vt:lpstr>
    </vt:vector>
  </TitlesOfParts>
  <Company>privat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Aufgabenstellung 1 :</dc:title>
  <dc:subject/>
  <dc:creator>Dr. Höhme</dc:creator>
  <cp:keywords/>
  <dc:description/>
  <cp:lastModifiedBy>Thomas Süß</cp:lastModifiedBy>
  <cp:revision>2</cp:revision>
  <cp:lastPrinted>2004-11-07T14:44:00Z</cp:lastPrinted>
  <dcterms:created xsi:type="dcterms:W3CDTF">2019-11-14T08:44:00Z</dcterms:created>
  <dcterms:modified xsi:type="dcterms:W3CDTF">2019-11-14T08:44:00Z</dcterms:modified>
</cp:coreProperties>
</file>